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AF" w:rsidRDefault="008F1740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1429385</wp:posOffset>
                </wp:positionH>
                <wp:positionV relativeFrom="page">
                  <wp:posOffset>1402080</wp:posOffset>
                </wp:positionV>
                <wp:extent cx="7199630" cy="1120140"/>
                <wp:effectExtent l="6985" t="1905" r="6985" b="190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1120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8F1740" w:rsidRDefault="008F1740" w:rsidP="00633422">
                            <w:pPr>
                              <w:pStyle w:val="Heading1"/>
                              <w:rPr>
                                <w:sz w:val="48"/>
                              </w:rPr>
                            </w:pPr>
                            <w:r w:rsidRPr="008F1740">
                              <w:rPr>
                                <w:sz w:val="48"/>
                              </w:rPr>
                              <w:t>Indian Institute of Science Education and Research Mohali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12.55pt;margin-top:110.4pt;width:566.9pt;height:8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" stroked="f">
                <v:fill opacity="0"/>
                <v:textbox style="mso-fit-shape-to-text:t">
                  <w:txbxContent>
                    <w:p w:rsidR="00CB1609" w:rsidRPr="008F1740" w:rsidRDefault="008F1740" w:rsidP="00633422">
                      <w:pPr>
                        <w:pStyle w:val="Heading1"/>
                        <w:rPr>
                          <w:sz w:val="48"/>
                        </w:rPr>
                      </w:pPr>
                      <w:r w:rsidRPr="008F1740">
                        <w:rPr>
                          <w:sz w:val="48"/>
                        </w:rPr>
                        <w:t>Indian Institute of Science Education and Research Mohali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4401820</wp:posOffset>
                </wp:positionH>
                <wp:positionV relativeFrom="page">
                  <wp:posOffset>5335270</wp:posOffset>
                </wp:positionV>
                <wp:extent cx="1257300" cy="941070"/>
                <wp:effectExtent l="1270" t="1270" r="8255" b="63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1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1CEB" w:rsidRPr="00633422" w:rsidRDefault="008F1740" w:rsidP="00633422">
                            <w:pPr>
                              <w:pStyle w:val="Seal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98195" cy="850265"/>
                                  <wp:effectExtent l="0" t="0" r="1905" b="6985"/>
                                  <wp:docPr id="30" name="Picture 30" descr="C:\Users\A.S.Arora\Documents\IISER 2012\IISER_repo\Summers_2012\Math_Project\Report\gfx\iiser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:\Users\A.S.Arora\Documents\IISER 2012\IISER_repo\Summers_2012\Math_Project\Report\gfx\iiser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195" cy="850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346.6pt;margin-top:420.1pt;width:99pt;height:74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" stroked="f">
                <v:fill opacity="0"/>
                <v:textbox style="mso-fit-shape-to-text:t">
                  <w:txbxContent>
                    <w:p w:rsidR="00661CEB" w:rsidRPr="00633422" w:rsidRDefault="008F1740" w:rsidP="00633422">
                      <w:pPr>
                        <w:pStyle w:val="Seal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98195" cy="850265"/>
                            <wp:effectExtent l="0" t="0" r="1905" b="6985"/>
                            <wp:docPr id="30" name="Picture 30" descr="C:\Users\A.S.Arora\Documents\IISER 2012\IISER_repo\Summers_2012\Math_Project\Report\gfx\iiser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:\Users\A.S.Arora\Documents\IISER 2012\IISER_repo\Summers_2012\Math_Project\Report\gfx\iiser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195" cy="850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210675" cy="6833235"/>
                <wp:effectExtent l="0" t="1270" r="635" b="444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0675" cy="683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4E26" w:rsidRDefault="008F1740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9053830" cy="6838950"/>
                                  <wp:effectExtent l="0" t="0" r="0" b="0"/>
                                  <wp:docPr id="24" name="Picture 24" descr="highschool_border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highschool_border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3830" cy="683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left:0;text-align:left;margin-left:0;margin-top:0;width:725.25pt;height:538.05pt;z-index:-251662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rsQIAALI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" o:allowincell="f" filled="f" stroked="f">
                <v:textbox style="mso-fit-shape-to-text:t" inset="0,0,0,0">
                  <w:txbxContent>
                    <w:p w:rsidR="00514E26" w:rsidRDefault="008F1740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9053830" cy="6838950"/>
                            <wp:effectExtent l="0" t="0" r="0" b="0"/>
                            <wp:docPr id="24" name="Picture 24" descr="highschool_border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highschool_border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3830" cy="683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4401820</wp:posOffset>
                </wp:positionH>
                <wp:positionV relativeFrom="page">
                  <wp:posOffset>5184775</wp:posOffset>
                </wp:positionV>
                <wp:extent cx="1257300" cy="1257300"/>
                <wp:effectExtent l="10795" t="12700" r="8255" b="6350"/>
                <wp:wrapNone/>
                <wp:docPr id="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46.6pt;margin-top:408.25pt;width:99pt;height:9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" strokecolor="#333" strokeweight=".5pt">
                <w10:wrap anchorx="page" anchory="page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" strokecolor="white [3212]" strokeweight="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234315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Pr="00633422" w:rsidRDefault="00A25782" w:rsidP="00633422">
                            <w:pPr>
                              <w:pStyle w:val="Signature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75.7pt;margin-top:460.15pt;width:317.5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Yhtw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yjKLLlGXqdgtdDD35mD+fQZkdV9/ey/KqRkMuGig27VUoODaMVpBfam/7Z&#10;1RFHW5D18EFWEIdujXRA+1p1tnZQDQTo0KanU2tsLiUckmASRTGYSrBFEzIJYxeCpsfbvdLmHZMd&#10;sosMK2i9Q6e7e21sNjQ9uthgQha8bV37W3FxAI7jCcSGq9Zms3Dd/JEEyW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" filled="f" stroked="f">
                <v:textbox style="mso-fit-shape-to-text:t">
                  <w:txbxContent>
                    <w:p w:rsidR="00A25782" w:rsidRPr="00633422" w:rsidRDefault="00A25782" w:rsidP="00633422">
                      <w:pPr>
                        <w:pStyle w:val="Signatures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719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Pr="00633422" w:rsidRDefault="008F1740" w:rsidP="00633422">
                            <w:pPr>
                              <w:pStyle w:val="Signatures"/>
                            </w:pPr>
                            <w:r>
                              <w:t xml:space="preserve">Prof. </w:t>
                            </w:r>
                            <w:proofErr w:type="spellStart"/>
                            <w:r>
                              <w:t>Kapil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Paranjape</w:t>
                            </w:r>
                            <w:proofErr w:type="spellEnd"/>
                            <w:proofErr w:type="gramEnd"/>
                            <w:r>
                              <w:br/>
                              <w:t>(Project Guide)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397.45pt;margin-top:460.15pt;width:304.75pt;height:29.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ZwuwIAAME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" filled="f" stroked="f">
                <v:textbox style="mso-fit-shape-to-text:t">
                  <w:txbxContent>
                    <w:p w:rsidR="00A25782" w:rsidRPr="00633422" w:rsidRDefault="008F1740" w:rsidP="00633422">
                      <w:pPr>
                        <w:pStyle w:val="Signatures"/>
                      </w:pPr>
                      <w:r>
                        <w:t xml:space="preserve">Prof. </w:t>
                      </w:r>
                      <w:proofErr w:type="spellStart"/>
                      <w:r>
                        <w:t>Kapil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Paranjape</w:t>
                      </w:r>
                      <w:proofErr w:type="spellEnd"/>
                      <w:proofErr w:type="gramEnd"/>
                      <w:r>
                        <w:br/>
                        <w:t>(Project Guide)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" strokecolor="white [3212]" strokeweight="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633422" w:rsidRDefault="00E96CAF" w:rsidP="00633422">
                            <w:pPr>
                              <w:pStyle w:val="Certificationtext"/>
                            </w:pPr>
                            <w:r w:rsidRPr="00633422">
                              <w:t>This certifies that</w:t>
                            </w:r>
                          </w:p>
                          <w:p w:rsidR="00E96CAF" w:rsidRPr="00633422" w:rsidRDefault="008F1740" w:rsidP="00593AD1">
                            <w:pPr>
                              <w:pStyle w:val="Heading2"/>
                            </w:pPr>
                            <w:proofErr w:type="spellStart"/>
                            <w:r>
                              <w:t>Atul</w:t>
                            </w:r>
                            <w:proofErr w:type="spellEnd"/>
                            <w:r>
                              <w:t xml:space="preserve"> Singh </w:t>
                            </w:r>
                            <w:proofErr w:type="spellStart"/>
                            <w:r>
                              <w:t>Arora</w:t>
                            </w:r>
                            <w:proofErr w:type="spellEnd"/>
                          </w:p>
                          <w:p w:rsidR="00761EF2" w:rsidRPr="00633422" w:rsidRDefault="00761EF2" w:rsidP="008F1740">
                            <w:pPr>
                              <w:pStyle w:val="Description"/>
                            </w:pPr>
                            <w:proofErr w:type="gramStart"/>
                            <w:r w:rsidRPr="00633422">
                              <w:t>has</w:t>
                            </w:r>
                            <w:proofErr w:type="gramEnd"/>
                            <w:r w:rsidRPr="00633422">
                              <w:t xml:space="preserve"> successfully completed </w:t>
                            </w:r>
                            <w:r w:rsidR="008F1740">
                              <w:t xml:space="preserve">his Summer Project for the year 2012, </w:t>
                            </w:r>
                            <w:r w:rsidR="008F1740">
                              <w:br/>
                              <w:t>on Symmetry and Group Theory (Linear Algebra), under the guidance of</w:t>
                            </w:r>
                            <w:r w:rsidR="008F1740">
                              <w:br/>
                              <w:t xml:space="preserve">Prof. </w:t>
                            </w:r>
                            <w:proofErr w:type="spellStart"/>
                            <w:r w:rsidR="008F1740">
                              <w:t>Kapil</w:t>
                            </w:r>
                            <w:proofErr w:type="spellEnd"/>
                            <w:r w:rsidR="008F1740">
                              <w:t xml:space="preserve"> </w:t>
                            </w:r>
                            <w:proofErr w:type="spellStart"/>
                            <w:r w:rsidR="008F1740">
                              <w:t>Hari</w:t>
                            </w:r>
                            <w:proofErr w:type="spellEnd"/>
                            <w:r w:rsidR="008F1740">
                              <w:t xml:space="preserve"> </w:t>
                            </w:r>
                            <w:proofErr w:type="spellStart"/>
                            <w:r w:rsidR="008F1740">
                              <w:t>Paranjape</w:t>
                            </w:r>
                            <w:proofErr w:type="spellEnd"/>
                            <w:r w:rsidR="006115A0">
                              <w:t xml:space="preserve">, </w:t>
                            </w:r>
                            <w:r w:rsidR="00374418">
                              <w:br/>
                              <w:t xml:space="preserve">from </w:t>
                            </w:r>
                            <w:r w:rsidR="006115A0">
                              <w:t xml:space="preserve">May 28 </w:t>
                            </w:r>
                            <w:r w:rsidR="00374418">
                              <w:t>to</w:t>
                            </w:r>
                            <w:r w:rsidR="006115A0">
                              <w:t xml:space="preserve"> July 28, 2012.</w:t>
                            </w:r>
                          </w:p>
                          <w:p w:rsidR="008F1740" w:rsidRDefault="008F1740" w:rsidP="00633422">
                            <w:pPr>
                              <w:pStyle w:val="DateYear"/>
                            </w:pPr>
                          </w:p>
                          <w:p w:rsidR="00661CEB" w:rsidRPr="00633422" w:rsidRDefault="00661CEB" w:rsidP="00633422">
                            <w:pPr>
                              <w:pStyle w:val="DateYea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86.1pt;margin-top:184.9pt;width:619.8pt;height:235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nw/bo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633422" w:rsidRDefault="00E96CAF" w:rsidP="00633422">
                      <w:pPr>
                        <w:pStyle w:val="Certificationtext"/>
                      </w:pPr>
                      <w:r w:rsidRPr="00633422">
                        <w:t>This certifies that</w:t>
                      </w:r>
                    </w:p>
                    <w:p w:rsidR="00E96CAF" w:rsidRPr="00633422" w:rsidRDefault="008F1740" w:rsidP="00593AD1">
                      <w:pPr>
                        <w:pStyle w:val="Heading2"/>
                      </w:pPr>
                      <w:proofErr w:type="spellStart"/>
                      <w:r>
                        <w:t>Atul</w:t>
                      </w:r>
                      <w:proofErr w:type="spellEnd"/>
                      <w:r>
                        <w:t xml:space="preserve"> Singh </w:t>
                      </w:r>
                      <w:proofErr w:type="spellStart"/>
                      <w:r>
                        <w:t>Arora</w:t>
                      </w:r>
                      <w:proofErr w:type="spellEnd"/>
                    </w:p>
                    <w:p w:rsidR="00761EF2" w:rsidRPr="00633422" w:rsidRDefault="00761EF2" w:rsidP="008F1740">
                      <w:pPr>
                        <w:pStyle w:val="Description"/>
                      </w:pPr>
                      <w:proofErr w:type="gramStart"/>
                      <w:r w:rsidRPr="00633422">
                        <w:t>has</w:t>
                      </w:r>
                      <w:proofErr w:type="gramEnd"/>
                      <w:r w:rsidRPr="00633422">
                        <w:t xml:space="preserve"> successfully completed </w:t>
                      </w:r>
                      <w:r w:rsidR="008F1740">
                        <w:t xml:space="preserve">his Summer Project for the year 2012, </w:t>
                      </w:r>
                      <w:r w:rsidR="008F1740">
                        <w:br/>
                        <w:t>on Symmetry and Group Theory (Linear Algebra), under the guidance of</w:t>
                      </w:r>
                      <w:r w:rsidR="008F1740">
                        <w:br/>
                        <w:t xml:space="preserve">Prof. </w:t>
                      </w:r>
                      <w:proofErr w:type="spellStart"/>
                      <w:r w:rsidR="008F1740">
                        <w:t>Kapil</w:t>
                      </w:r>
                      <w:proofErr w:type="spellEnd"/>
                      <w:r w:rsidR="008F1740">
                        <w:t xml:space="preserve"> </w:t>
                      </w:r>
                      <w:proofErr w:type="spellStart"/>
                      <w:r w:rsidR="008F1740">
                        <w:t>Hari</w:t>
                      </w:r>
                      <w:proofErr w:type="spellEnd"/>
                      <w:r w:rsidR="008F1740">
                        <w:t xml:space="preserve"> </w:t>
                      </w:r>
                      <w:proofErr w:type="spellStart"/>
                      <w:r w:rsidR="008F1740">
                        <w:t>Paranjape</w:t>
                      </w:r>
                      <w:proofErr w:type="spellEnd"/>
                      <w:r w:rsidR="006115A0">
                        <w:t xml:space="preserve">, </w:t>
                      </w:r>
                      <w:r w:rsidR="00374418">
                        <w:br/>
                        <w:t xml:space="preserve">from </w:t>
                      </w:r>
                      <w:r w:rsidR="006115A0">
                        <w:t xml:space="preserve">May 28 </w:t>
                      </w:r>
                      <w:r w:rsidR="00374418">
                        <w:t>to</w:t>
                      </w:r>
                      <w:r w:rsidR="006115A0">
                        <w:t xml:space="preserve"> July 28, 2012.</w:t>
                      </w:r>
                    </w:p>
                    <w:p w:rsidR="008F1740" w:rsidRDefault="008F1740" w:rsidP="00633422">
                      <w:pPr>
                        <w:pStyle w:val="DateYear"/>
                      </w:pPr>
                    </w:p>
                    <w:p w:rsidR="00661CEB" w:rsidRPr="00633422" w:rsidRDefault="00661CEB" w:rsidP="00633422">
                      <w:pPr>
                        <w:pStyle w:val="DateYea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E96CAF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40"/>
    <w:rsid w:val="001D231F"/>
    <w:rsid w:val="00374418"/>
    <w:rsid w:val="00514E26"/>
    <w:rsid w:val="00593AD1"/>
    <w:rsid w:val="005E2C3A"/>
    <w:rsid w:val="006115A0"/>
    <w:rsid w:val="00633422"/>
    <w:rsid w:val="00661CEB"/>
    <w:rsid w:val="00761EF2"/>
    <w:rsid w:val="00772913"/>
    <w:rsid w:val="008F1740"/>
    <w:rsid w:val="009B63A3"/>
    <w:rsid w:val="00A25782"/>
    <w:rsid w:val="00A83E53"/>
    <w:rsid w:val="00B47F1F"/>
    <w:rsid w:val="00C45709"/>
    <w:rsid w:val="00CB1609"/>
    <w:rsid w:val="00E435A9"/>
    <w:rsid w:val="00E96CAF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S.Arora\AppData\Roaming\Microsoft\Templates\High%20school%20diplom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diploma.dot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A.S.Arora</dc:creator>
  <cp:lastModifiedBy>A.S.Arora</cp:lastModifiedBy>
  <cp:revision>3</cp:revision>
  <cp:lastPrinted>2007-02-06T06:08:00Z</cp:lastPrinted>
  <dcterms:created xsi:type="dcterms:W3CDTF">2012-09-22T23:27:00Z</dcterms:created>
  <dcterms:modified xsi:type="dcterms:W3CDTF">2012-09-22T23:36:00Z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